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20FF" w14:textId="7196665D" w:rsidR="00876060" w:rsidRPr="0019350C" w:rsidRDefault="00D416E4">
      <w:pPr>
        <w:pStyle w:val="Tytu"/>
        <w:jc w:val="center"/>
      </w:pPr>
      <w:bookmarkStart w:id="0" w:name="_Hlk78497277"/>
      <w:r w:rsidRPr="0019350C">
        <w:t xml:space="preserve">Video </w:t>
      </w:r>
      <w:proofErr w:type="spellStart"/>
      <w:r w:rsidRPr="0019350C">
        <w:t>Documentation</w:t>
      </w:r>
      <w:proofErr w:type="spellEnd"/>
      <w:r w:rsidRPr="0019350C">
        <w:t xml:space="preserve"> For Project </w:t>
      </w:r>
      <w:proofErr w:type="spellStart"/>
      <w:r w:rsidR="00D11C1C">
        <w:t>Sharing</w:t>
      </w:r>
      <w:proofErr w:type="spellEnd"/>
    </w:p>
    <w:bookmarkEnd w:id="0"/>
    <w:p w14:paraId="04B5C7EF" w14:textId="77777777" w:rsidR="00876060" w:rsidRPr="0019350C" w:rsidRDefault="00D416E4">
      <w:pPr>
        <w:pStyle w:val="Nagwek"/>
        <w:rPr>
          <w:lang w:val="pl-PL"/>
        </w:rPr>
      </w:pPr>
      <w:r w:rsidRPr="0019350C">
        <w:rPr>
          <w:lang w:val="pl-PL"/>
        </w:rPr>
        <w:t>Dokument Wizji</w:t>
      </w:r>
    </w:p>
    <w:p w14:paraId="4CC3C183" w14:textId="77777777" w:rsidR="00876060" w:rsidRPr="0019350C" w:rsidRDefault="00876060">
      <w:pPr>
        <w:pStyle w:val="Standard"/>
        <w:rPr>
          <w:lang w:val="pl-PL"/>
        </w:rPr>
      </w:pPr>
    </w:p>
    <w:p w14:paraId="0CE3A672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Wstęp</w:t>
      </w:r>
    </w:p>
    <w:p w14:paraId="14750D74" w14:textId="77777777" w:rsidR="00876060" w:rsidRPr="0019350C" w:rsidRDefault="00876060">
      <w:pPr>
        <w:pStyle w:val="Default"/>
        <w:rPr>
          <w:i/>
          <w:color w:val="0070C0"/>
        </w:rPr>
      </w:pPr>
    </w:p>
    <w:p w14:paraId="6991CACB" w14:textId="77777777" w:rsidR="00876060" w:rsidRPr="0019350C" w:rsidRDefault="00D416E4">
      <w:pPr>
        <w:pStyle w:val="Default"/>
      </w:pPr>
      <w:r w:rsidRPr="0019350C">
        <w:t xml:space="preserve"> </w:t>
      </w:r>
      <w:r w:rsidRPr="0019350C">
        <w:tab/>
      </w:r>
      <w:r w:rsidRPr="0019350C">
        <w:rPr>
          <w:rFonts w:ascii="Times New Roman" w:hAnsi="Times New Roman"/>
          <w:sz w:val="20"/>
          <w:szCs w:val="20"/>
        </w:rPr>
        <w:t>Celem tego dokumentu jest określenie podstawowych założeń dotyczących projektu. Dokument ten posłuży za podstawę do opracowania innych dokumentów związanych z projektem</w:t>
      </w:r>
      <w:r w:rsidRPr="0019350C">
        <w:rPr>
          <w:rFonts w:ascii="Times New Roman" w:hAnsi="Times New Roman"/>
          <w:b/>
          <w:bCs/>
          <w:sz w:val="20"/>
          <w:szCs w:val="20"/>
        </w:rPr>
        <w:t>.</w:t>
      </w:r>
    </w:p>
    <w:p w14:paraId="191DBBAB" w14:textId="77777777" w:rsidR="00876060" w:rsidRPr="0019350C" w:rsidRDefault="00876060">
      <w:pPr>
        <w:pStyle w:val="Standard"/>
        <w:rPr>
          <w:lang w:val="pl-PL"/>
        </w:rPr>
      </w:pPr>
    </w:p>
    <w:p w14:paraId="24B55482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Opis pomysłu (problem do rozwiązania)</w:t>
      </w:r>
    </w:p>
    <w:p w14:paraId="5B77BA58" w14:textId="77777777" w:rsidR="00876060" w:rsidRPr="0019350C" w:rsidRDefault="00876060">
      <w:pPr>
        <w:pStyle w:val="Standard"/>
        <w:rPr>
          <w:lang w:val="pl-PL"/>
        </w:rPr>
      </w:pPr>
    </w:p>
    <w:p w14:paraId="1B34A7E0" w14:textId="77777777" w:rsidR="00876060" w:rsidRPr="0019350C" w:rsidRDefault="00D416E4">
      <w:pPr>
        <w:pStyle w:val="Standard"/>
        <w:jc w:val="both"/>
        <w:rPr>
          <w:lang w:val="pl-PL"/>
        </w:rPr>
      </w:pPr>
      <w:r w:rsidRPr="0019350C">
        <w:rPr>
          <w:rFonts w:ascii="Times" w:hAnsi="Times"/>
          <w:lang w:val="pl-PL"/>
        </w:rPr>
        <w:t>Celem projektu jest zapewnienie platformy umożliwiającej dokumentowanie procesu wykonania dowolnego projektu, w którym niezbędna jest dokumentacja w postaci nagrań lub zdjęć. Platforma umożliwiałaby dodawanie projektu, a następnie aktualizowanie jego dokumentacji wraz z nagraniem lub zdjęciami. Dostęp do dokumentów dla innych osób przyznawany byłby przez właściciela projektu. Dokumentacja byłaby przechowywana bez możliwości jej modyfikacji. Aktualizacja wymagałaby podania powodu dla zmiany dokumentacji i powodowałaby pozostawienie jej starszej wersji.</w:t>
      </w:r>
    </w:p>
    <w:p w14:paraId="4E18F10D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Określenie problemu</w:t>
      </w:r>
    </w:p>
    <w:p w14:paraId="2DE44DCD" w14:textId="77777777" w:rsidR="00876060" w:rsidRPr="0019350C" w:rsidRDefault="00876060">
      <w:pPr>
        <w:pStyle w:val="Standard"/>
        <w:rPr>
          <w:lang w:val="pl-PL"/>
        </w:rPr>
      </w:pPr>
    </w:p>
    <w:tbl>
      <w:tblPr>
        <w:tblW w:w="8220" w:type="dxa"/>
        <w:tblInd w:w="7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0"/>
        <w:gridCol w:w="5250"/>
      </w:tblGrid>
      <w:tr w:rsidR="00876060" w:rsidRPr="0019350C" w14:paraId="2D7E4B94" w14:textId="77777777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6F4A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>The problem of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F3E19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Mała dostępność rozwiązań pozwalających na dokumentowanie wykonania projektów, których realizacja wymaga przedstawienia fizycznego modelu</w:t>
            </w:r>
          </w:p>
        </w:tc>
      </w:tr>
      <w:tr w:rsidR="00876060" w:rsidRPr="0019350C" w14:paraId="6A4158F2" w14:textId="77777777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4867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affects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76E1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Branża budowlana, przemysłowa, sektor zajmuj</w:t>
            </w:r>
            <w:r w:rsidRPr="0019350C">
              <w:rPr>
                <w:rFonts w:eastAsia="Times New Roman"/>
                <w:lang w:val="pl-PL"/>
              </w:rPr>
              <w:t>ą</w:t>
            </w:r>
            <w:r w:rsidRPr="0019350C">
              <w:rPr>
                <w:lang w:val="pl-PL"/>
              </w:rPr>
              <w:t>cy się wytwarzaniem mechanizmów</w:t>
            </w:r>
          </w:p>
        </w:tc>
      </w:tr>
      <w:tr w:rsidR="00876060" w:rsidRPr="0019350C" w14:paraId="0B956C42" w14:textId="77777777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E397E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 xml:space="preserve">the </w:t>
            </w:r>
            <w:proofErr w:type="spellStart"/>
            <w:r w:rsidRPr="0019350C">
              <w:rPr>
                <w:lang w:val="pl-PL"/>
              </w:rPr>
              <w:t>impact</w:t>
            </w:r>
            <w:proofErr w:type="spellEnd"/>
            <w:r w:rsidRPr="0019350C">
              <w:rPr>
                <w:lang w:val="pl-PL"/>
              </w:rPr>
              <w:t xml:space="preserve"> of </w:t>
            </w:r>
            <w:proofErr w:type="spellStart"/>
            <w:r w:rsidRPr="0019350C">
              <w:rPr>
                <w:lang w:val="pl-PL"/>
              </w:rPr>
              <w:t>which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is</w:t>
            </w:r>
            <w:proofErr w:type="spellEnd"/>
          </w:p>
        </w:tc>
        <w:tc>
          <w:tcPr>
            <w:tcW w:w="52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08119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Utrudnienia wynikające z niedostępności do stanu realizacji wymaganego projektu po jego odbiorze lub w trakcie jego realizacji</w:t>
            </w:r>
          </w:p>
        </w:tc>
      </w:tr>
      <w:tr w:rsidR="00876060" w:rsidRPr="0019350C" w14:paraId="6C487F0D" w14:textId="77777777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E116" w14:textId="77777777" w:rsidR="00876060" w:rsidRPr="0019350C" w:rsidRDefault="00D416E4">
            <w:pPr>
              <w:pStyle w:val="Textbody"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 xml:space="preserve">a </w:t>
            </w:r>
            <w:proofErr w:type="spellStart"/>
            <w:r w:rsidRPr="0019350C">
              <w:rPr>
                <w:lang w:val="pl-PL"/>
              </w:rPr>
              <w:t>successful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solution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would</w:t>
            </w:r>
            <w:proofErr w:type="spellEnd"/>
            <w:r w:rsidRPr="0019350C">
              <w:rPr>
                <w:lang w:val="pl-PL"/>
              </w:rPr>
              <w:t xml:space="preserve"> be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60346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Utworzenie platformy </w:t>
            </w:r>
            <w:r w:rsidRPr="0019350C">
              <w:rPr>
                <w:rFonts w:eastAsia="Times New Roman"/>
                <w:lang w:val="pl-PL"/>
              </w:rPr>
              <w:t>umożliwiającej</w:t>
            </w:r>
            <w:r w:rsidRPr="0019350C">
              <w:rPr>
                <w:lang w:val="pl-PL"/>
              </w:rPr>
              <w:t xml:space="preserve"> zestawianie dokumentacji projektu wraz z nagraniami i zdjęciami</w:t>
            </w:r>
          </w:p>
        </w:tc>
      </w:tr>
    </w:tbl>
    <w:p w14:paraId="343F01C5" w14:textId="77777777" w:rsidR="00876060" w:rsidRPr="0019350C" w:rsidRDefault="00876060">
      <w:pPr>
        <w:pStyle w:val="Nagwek2"/>
        <w:numPr>
          <w:ilvl w:val="0"/>
          <w:numId w:val="0"/>
        </w:numPr>
        <w:rPr>
          <w:lang w:val="pl-PL"/>
        </w:rPr>
      </w:pPr>
    </w:p>
    <w:p w14:paraId="7033B9B5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Określenie pozycji produktu</w:t>
      </w:r>
    </w:p>
    <w:tbl>
      <w:tblPr>
        <w:tblW w:w="8220" w:type="dxa"/>
        <w:tblInd w:w="7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0"/>
        <w:gridCol w:w="5430"/>
      </w:tblGrid>
      <w:tr w:rsidR="00876060" w:rsidRPr="0019350C" w14:paraId="2563A213" w14:textId="77777777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381D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>For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D5E9E" w14:textId="6AB29BBD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zajmujące się dokumentowaniem realizacji projektu jak I osoby odbieraj</w:t>
            </w:r>
            <w:r w:rsidR="00D11C1C">
              <w:rPr>
                <w:lang w:val="pl-PL"/>
              </w:rPr>
              <w:t>ą</w:t>
            </w:r>
            <w:r w:rsidRPr="0019350C">
              <w:rPr>
                <w:lang w:val="pl-PL"/>
              </w:rPr>
              <w:t>ce projekty</w:t>
            </w:r>
          </w:p>
        </w:tc>
      </w:tr>
      <w:tr w:rsidR="00876060" w:rsidRPr="0019350C" w14:paraId="2A539795" w14:textId="77777777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8219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Who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F910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Potrzebują materiałów pozwalających na ocenę pracy mechanizmu, stanu jego wykonania (mechanizmu lub konstrukcji)</w:t>
            </w:r>
          </w:p>
        </w:tc>
      </w:tr>
      <w:tr w:rsidR="00876060" w:rsidRPr="0019350C" w14:paraId="48EDAC30" w14:textId="77777777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EE84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r w:rsidRPr="0019350C">
              <w:rPr>
                <w:lang w:val="pl-PL"/>
              </w:rPr>
              <w:t>The (</w:t>
            </w:r>
            <w:proofErr w:type="spellStart"/>
            <w:r w:rsidRPr="0019350C">
              <w:rPr>
                <w:lang w:val="pl-PL"/>
              </w:rPr>
              <w:t>product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name</w:t>
            </w:r>
            <w:proofErr w:type="spellEnd"/>
            <w:r w:rsidRPr="0019350C">
              <w:rPr>
                <w:lang w:val="pl-PL"/>
              </w:rPr>
              <w:t>)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D316B" w14:textId="17E77C81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Video </w:t>
            </w:r>
            <w:proofErr w:type="spellStart"/>
            <w:r w:rsidRPr="0019350C">
              <w:rPr>
                <w:lang w:val="pl-PL"/>
              </w:rPr>
              <w:t>Documentation</w:t>
            </w:r>
            <w:proofErr w:type="spellEnd"/>
            <w:r w:rsidRPr="0019350C">
              <w:rPr>
                <w:lang w:val="pl-PL"/>
              </w:rPr>
              <w:t xml:space="preserve"> For Project </w:t>
            </w:r>
            <w:proofErr w:type="spellStart"/>
            <w:r w:rsidR="00D11C1C">
              <w:rPr>
                <w:lang w:val="pl-PL"/>
              </w:rPr>
              <w:t>Sharing</w:t>
            </w:r>
            <w:proofErr w:type="spellEnd"/>
          </w:p>
        </w:tc>
      </w:tr>
      <w:tr w:rsidR="00876060" w:rsidRPr="0019350C" w14:paraId="341720A0" w14:textId="77777777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390DE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That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96FE8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Umożliwia szybki dostęp do dokumentacji projektu w formie nagrań lub zdjęć, jak również do różnych etapów realizacji projektu</w:t>
            </w:r>
          </w:p>
        </w:tc>
      </w:tr>
      <w:tr w:rsidR="00876060" w:rsidRPr="0019350C" w14:paraId="10D233A7" w14:textId="77777777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B7203" w14:textId="77777777" w:rsidR="00876060" w:rsidRPr="0019350C" w:rsidRDefault="00D416E4">
            <w:pPr>
              <w:pStyle w:val="Textbody"/>
              <w:keepNext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Unlike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1DFC4" w14:textId="61317210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Potrzeba osobistego zdobywania nagrań do oceny sposobu </w:t>
            </w:r>
            <w:r w:rsidR="00D11C1C" w:rsidRPr="0019350C">
              <w:rPr>
                <w:lang w:val="pl-PL"/>
              </w:rPr>
              <w:t>realizacji</w:t>
            </w:r>
            <w:r w:rsidRPr="0019350C">
              <w:rPr>
                <w:lang w:val="pl-PL"/>
              </w:rPr>
              <w:t xml:space="preserve"> projektu w celu jego dalszej analizy / wykonania prezentacji</w:t>
            </w:r>
          </w:p>
        </w:tc>
      </w:tr>
      <w:tr w:rsidR="00876060" w:rsidRPr="0019350C" w14:paraId="78DEE92D" w14:textId="77777777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45226" w14:textId="77777777" w:rsidR="00876060" w:rsidRPr="0019350C" w:rsidRDefault="00D416E4">
            <w:pPr>
              <w:pStyle w:val="Textbody"/>
              <w:ind w:left="72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Our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product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7CC3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Pozwala na ułatwienie składowania dokumentacji na jednej platformie, gdzie każda uprawniona osoba ma do niej dostęp</w:t>
            </w:r>
          </w:p>
        </w:tc>
      </w:tr>
    </w:tbl>
    <w:p w14:paraId="1AA46739" w14:textId="77777777" w:rsidR="00876060" w:rsidRPr="0019350C" w:rsidRDefault="00876060">
      <w:pPr>
        <w:pStyle w:val="Nagwek1"/>
        <w:rPr>
          <w:lang w:val="pl-PL"/>
        </w:rPr>
      </w:pPr>
    </w:p>
    <w:p w14:paraId="3018C38F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Udziałowcy projektu</w:t>
      </w:r>
    </w:p>
    <w:p w14:paraId="41131439" w14:textId="77777777" w:rsidR="00876060" w:rsidRPr="0019350C" w:rsidRDefault="00876060">
      <w:pPr>
        <w:pStyle w:val="Standard"/>
        <w:rPr>
          <w:lang w:val="pl-PL"/>
        </w:rPr>
      </w:pPr>
    </w:p>
    <w:p w14:paraId="13FBAF4B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Definicja odbiorcy danego pomysłu oraz jego korzyści</w:t>
      </w:r>
    </w:p>
    <w:p w14:paraId="398088E5" w14:textId="77777777" w:rsidR="00876060" w:rsidRPr="0019350C" w:rsidRDefault="00876060">
      <w:pPr>
        <w:pStyle w:val="Standard"/>
        <w:rPr>
          <w:lang w:val="pl-PL"/>
        </w:rPr>
      </w:pPr>
    </w:p>
    <w:p w14:paraId="131078F5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Zespół deweloperski</w:t>
      </w:r>
    </w:p>
    <w:p w14:paraId="79FD1895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Koordynatorzy projektu</w:t>
      </w:r>
    </w:p>
    <w:p w14:paraId="7DA4F433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Eksperci techniczni</w:t>
      </w:r>
    </w:p>
    <w:p w14:paraId="3C395445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Eksperci branżowi</w:t>
      </w:r>
    </w:p>
    <w:p w14:paraId="7E62ABC3" w14:textId="77777777" w:rsidR="00876060" w:rsidRPr="0019350C" w:rsidRDefault="00D416E4">
      <w:pPr>
        <w:pStyle w:val="Standard"/>
        <w:numPr>
          <w:ilvl w:val="0"/>
          <w:numId w:val="37"/>
        </w:numPr>
        <w:rPr>
          <w:lang w:val="pl-PL"/>
        </w:rPr>
      </w:pPr>
      <w:r w:rsidRPr="0019350C">
        <w:rPr>
          <w:lang w:val="pl-PL"/>
        </w:rPr>
        <w:t>Potencjalni odbiorcy aplikacji</w:t>
      </w:r>
    </w:p>
    <w:p w14:paraId="2A6449BC" w14:textId="77777777" w:rsidR="00876060" w:rsidRPr="0019350C" w:rsidRDefault="00876060">
      <w:pPr>
        <w:pStyle w:val="Standard"/>
        <w:ind w:left="720"/>
        <w:rPr>
          <w:lang w:val="pl-PL"/>
        </w:rPr>
      </w:pPr>
    </w:p>
    <w:p w14:paraId="646D685E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Opis udziałowców</w:t>
      </w:r>
    </w:p>
    <w:p w14:paraId="5449CB65" w14:textId="77777777" w:rsidR="00876060" w:rsidRPr="0019350C" w:rsidRDefault="00876060">
      <w:pPr>
        <w:pStyle w:val="Textbody"/>
        <w:rPr>
          <w:lang w:val="pl-PL"/>
        </w:rPr>
      </w:pPr>
    </w:p>
    <w:tbl>
      <w:tblPr>
        <w:tblW w:w="8475" w:type="dxa"/>
        <w:tblInd w:w="7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9"/>
        <w:gridCol w:w="3260"/>
        <w:gridCol w:w="3806"/>
      </w:tblGrid>
      <w:tr w:rsidR="00876060" w:rsidRPr="0019350C" w14:paraId="046433D3" w14:textId="77777777">
        <w:trPr>
          <w:tblHeader/>
        </w:trPr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B517" w14:textId="77777777" w:rsidR="00876060" w:rsidRPr="0019350C" w:rsidRDefault="00D416E4">
            <w:pPr>
              <w:pStyle w:val="Standard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Name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ED33" w14:textId="77777777" w:rsidR="00876060" w:rsidRPr="0019350C" w:rsidRDefault="00D416E4">
            <w:pPr>
              <w:pStyle w:val="Standard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Description</w:t>
            </w:r>
            <w:proofErr w:type="spellEnd"/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A00E" w14:textId="77777777" w:rsidR="00876060" w:rsidRPr="0019350C" w:rsidRDefault="00D416E4">
            <w:pPr>
              <w:pStyle w:val="Standard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Responsibilities</w:t>
            </w:r>
            <w:proofErr w:type="spellEnd"/>
          </w:p>
        </w:tc>
      </w:tr>
      <w:tr w:rsidR="00876060" w:rsidRPr="0019350C" w14:paraId="6A2F1094" w14:textId="77777777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C726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Programiści JavaScript (zespół deweloperski)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8B7B4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Osoba wchodząca w skład zespołu deweloperskiego posiadająca wiedzę z zakresu technologii wykorzystywanych w projekcie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1F06" w14:textId="0C286E02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Zaimplementowanie funkcjonalności aplikacji </w:t>
            </w:r>
            <w:r w:rsidR="00D11C1C" w:rsidRPr="0019350C">
              <w:rPr>
                <w:lang w:val="pl-PL"/>
              </w:rPr>
              <w:t>określonych</w:t>
            </w:r>
            <w:r w:rsidRPr="0019350C">
              <w:rPr>
                <w:lang w:val="pl-PL"/>
              </w:rPr>
              <w:t xml:space="preserve"> w </w:t>
            </w:r>
            <w:r w:rsidR="00D11C1C" w:rsidRPr="0019350C">
              <w:rPr>
                <w:lang w:val="pl-PL"/>
              </w:rPr>
              <w:t>koncepcji</w:t>
            </w:r>
            <w:r w:rsidRPr="0019350C">
              <w:rPr>
                <w:lang w:val="pl-PL"/>
              </w:rPr>
              <w:t xml:space="preserve"> realizowanego projektu, dobór odpowiednich do tego technologii i ich implementacja jak również testowanie, tworzenie dokumentacji</w:t>
            </w:r>
          </w:p>
        </w:tc>
      </w:tr>
      <w:tr w:rsidR="00876060" w:rsidRPr="0019350C" w14:paraId="734F3AE5" w14:textId="7777777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BF115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Koordynatorzy projektu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C7B03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nadzorujące proces implementowania rozwiązań</w:t>
            </w:r>
          </w:p>
          <w:p w14:paraId="3187E766" w14:textId="77777777" w:rsidR="00876060" w:rsidRPr="0019350C" w:rsidRDefault="00876060">
            <w:pPr>
              <w:pStyle w:val="Textbody"/>
              <w:rPr>
                <w:lang w:val="pl-PL"/>
              </w:rPr>
            </w:pPr>
          </w:p>
          <w:p w14:paraId="45C50E91" w14:textId="77777777" w:rsidR="00876060" w:rsidRPr="0019350C" w:rsidRDefault="00876060">
            <w:pPr>
              <w:pStyle w:val="Textbody"/>
              <w:rPr>
                <w:lang w:val="pl-PL"/>
              </w:rPr>
            </w:pPr>
          </w:p>
          <w:p w14:paraId="33CCBAB3" w14:textId="77777777" w:rsidR="00876060" w:rsidRPr="0019350C" w:rsidRDefault="00876060">
            <w:pPr>
              <w:pStyle w:val="Textbody"/>
              <w:rPr>
                <w:lang w:val="pl-PL"/>
              </w:rPr>
            </w:pP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33FB1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Koordynacja i zarządzanie działaniami zespołu deweloperskiego, egzekwowanie terminów, nadzór nad wykonywaną dokumentacją</w:t>
            </w:r>
          </w:p>
        </w:tc>
      </w:tr>
      <w:tr w:rsidR="00876060" w:rsidRPr="0019350C" w14:paraId="25711080" w14:textId="7777777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5BFA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lastRenderedPageBreak/>
              <w:t>Eksperci techniczni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582B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posiadające wiedzę z zakresu rozwiązań implementowanych w aplikacji, szczególnie pod kątem bezpieczeństwa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3500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Wsparcie merytoryczne w zakresie doboru rozwiązań</w:t>
            </w:r>
          </w:p>
        </w:tc>
      </w:tr>
      <w:tr w:rsidR="00876060" w:rsidRPr="0019350C" w14:paraId="0F26802E" w14:textId="7777777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CD9F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Eksperci branżowi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45C6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Osoby posiadające wiedzę i doświadczenie pod kątem wymaganych rozwiązań prawnych ewidencjonowania dokumentacji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7DE4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Utworzenie wstępnej bazy pytań i odpowiedzi, proponowanie nowych rozwiązań</w:t>
            </w:r>
          </w:p>
        </w:tc>
      </w:tr>
      <w:tr w:rsidR="00876060" w:rsidRPr="0019350C" w14:paraId="6CE37071" w14:textId="7777777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00AD9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Potencjalni odbiorcy aplikacji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D1222" w14:textId="77777777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>Grupa docelowa, do której skierowana jest aplikacja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5A06" w14:textId="25E6D36B" w:rsidR="00876060" w:rsidRPr="0019350C" w:rsidRDefault="00D416E4">
            <w:pPr>
              <w:pStyle w:val="InfoBlue"/>
              <w:rPr>
                <w:lang w:val="pl-PL"/>
              </w:rPr>
            </w:pPr>
            <w:r w:rsidRPr="0019350C">
              <w:rPr>
                <w:lang w:val="pl-PL"/>
              </w:rPr>
              <w:t xml:space="preserve">Informacja zwrotna w zakresie stopnia realizacji wymagań stawianych aplikacji, testowanie rozwiązań, </w:t>
            </w:r>
            <w:r w:rsidR="00D11C1C" w:rsidRPr="0019350C">
              <w:rPr>
                <w:lang w:val="pl-PL"/>
              </w:rPr>
              <w:t>zgłaszanie</w:t>
            </w:r>
            <w:r w:rsidRPr="0019350C">
              <w:rPr>
                <w:lang w:val="pl-PL"/>
              </w:rPr>
              <w:t xml:space="preserve"> zapotrzebowania na nowe rozwiązania</w:t>
            </w:r>
          </w:p>
        </w:tc>
      </w:tr>
    </w:tbl>
    <w:p w14:paraId="6C5D9E34" w14:textId="77777777" w:rsidR="00876060" w:rsidRPr="0019350C" w:rsidRDefault="00876060">
      <w:pPr>
        <w:pStyle w:val="Textbody"/>
        <w:rPr>
          <w:lang w:val="pl-PL"/>
        </w:rPr>
      </w:pPr>
    </w:p>
    <w:p w14:paraId="5E8B142B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Środowisko użytkownika</w:t>
      </w:r>
    </w:p>
    <w:p w14:paraId="1891A963" w14:textId="77777777" w:rsidR="00876060" w:rsidRPr="0019350C" w:rsidRDefault="00876060">
      <w:pPr>
        <w:pStyle w:val="Standard"/>
        <w:rPr>
          <w:lang w:val="pl-PL"/>
        </w:rPr>
      </w:pPr>
    </w:p>
    <w:p w14:paraId="271C06CB" w14:textId="6F623911" w:rsidR="00876060" w:rsidRPr="0019350C" w:rsidRDefault="00D416E4">
      <w:pPr>
        <w:pStyle w:val="Standard"/>
        <w:ind w:left="720"/>
        <w:rPr>
          <w:lang w:val="pl-PL"/>
        </w:rPr>
      </w:pPr>
      <w:r w:rsidRPr="0019350C">
        <w:rPr>
          <w:lang w:val="pl-PL"/>
        </w:rPr>
        <w:t xml:space="preserve">Komputer lub urządzenie mobilne z dostępem do </w:t>
      </w:r>
      <w:r w:rsidR="00D11C1C" w:rsidRPr="0019350C">
        <w:rPr>
          <w:lang w:val="pl-PL"/>
        </w:rPr>
        <w:t>Internetu</w:t>
      </w:r>
      <w:r w:rsidRPr="0019350C">
        <w:rPr>
          <w:lang w:val="pl-PL"/>
        </w:rPr>
        <w:t xml:space="preserve"> (przeglądarka internetowa), dowolny system operacyjny</w:t>
      </w:r>
    </w:p>
    <w:p w14:paraId="793D6CB0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Opis produktu</w:t>
      </w:r>
    </w:p>
    <w:p w14:paraId="447F9F10" w14:textId="77777777" w:rsidR="00876060" w:rsidRPr="0019350C" w:rsidRDefault="00876060">
      <w:pPr>
        <w:pStyle w:val="InfoBlue"/>
        <w:rPr>
          <w:lang w:val="pl-PL"/>
        </w:rPr>
      </w:pPr>
    </w:p>
    <w:p w14:paraId="53E89A9E" w14:textId="1E98D566" w:rsidR="00876060" w:rsidRPr="0019350C" w:rsidRDefault="009A4919">
      <w:pPr>
        <w:pStyle w:val="Textbody"/>
        <w:rPr>
          <w:lang w:val="pl-PL"/>
        </w:rPr>
      </w:pPr>
      <w:r w:rsidRPr="009A4919">
        <w:rPr>
          <w:lang w:val="pl-PL"/>
        </w:rPr>
        <w:t>Użytkownik tworzy konto w aplikacji. Użytkownik tworzy nowy projekt i uzupełnia jego opis o podstawowe dane. Użytkownik dodaje dokumentację i opisuje ją, udostępnia nagrania lub zdjęcia, które wcześniej umieścił na dysku internetowym. Użytkownik aktualizuje dokumentację. Użytkownik udostępnia dokumentację innym użytkownikom. Użytkownicy, którzy mają prawo przeglądać dokumentację innych użytkowników mogą komentować i przeglądać każdą wersję dokumentacji. Użytkownik może oznaczyć dokumentację jako przyjętą (zaakceptowaną).</w:t>
      </w:r>
    </w:p>
    <w:p w14:paraId="1D807425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Potrzeby i cechy</w:t>
      </w:r>
    </w:p>
    <w:p w14:paraId="63F473A0" w14:textId="77777777" w:rsidR="00876060" w:rsidRPr="0019350C" w:rsidRDefault="00876060">
      <w:pPr>
        <w:pStyle w:val="InfoBlue"/>
        <w:rPr>
          <w:lang w:val="pl-PL"/>
        </w:rPr>
      </w:pPr>
    </w:p>
    <w:tbl>
      <w:tblPr>
        <w:tblW w:w="81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1467"/>
        <w:gridCol w:w="2323"/>
        <w:gridCol w:w="1730"/>
      </w:tblGrid>
      <w:tr w:rsidR="00876060" w:rsidRPr="0019350C" w14:paraId="570E64B3" w14:textId="7777777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A634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Need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F401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Priority</w:t>
            </w:r>
            <w:proofErr w:type="spellEnd"/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9F69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Features</w:t>
            </w:r>
            <w:proofErr w:type="spellEnd"/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138D7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proofErr w:type="spellStart"/>
            <w:r w:rsidRPr="0019350C">
              <w:rPr>
                <w:lang w:val="pl-PL"/>
              </w:rPr>
              <w:t>Planned</w:t>
            </w:r>
            <w:proofErr w:type="spellEnd"/>
            <w:r w:rsidRPr="0019350C">
              <w:rPr>
                <w:lang w:val="pl-PL"/>
              </w:rPr>
              <w:t xml:space="preserve"> </w:t>
            </w:r>
            <w:proofErr w:type="spellStart"/>
            <w:r w:rsidRPr="0019350C">
              <w:rPr>
                <w:lang w:val="pl-PL"/>
              </w:rPr>
              <w:t>Release</w:t>
            </w:r>
            <w:proofErr w:type="spellEnd"/>
          </w:p>
        </w:tc>
      </w:tr>
      <w:tr w:rsidR="00876060" w:rsidRPr="0019350C" w14:paraId="340D3656" w14:textId="7777777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03A3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Zarejestrowanie konta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7188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F23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Możliwość utworzenia konta, które umożliwia utworzenie projektów, a następnie przypisanie do nich określonej dokumentacji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E4797" w14:textId="77777777" w:rsidR="00876060" w:rsidRPr="0019350C" w:rsidRDefault="00D416E4">
            <w:pPr>
              <w:pStyle w:val="Textbody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63EC9EF9" w14:textId="7777777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49D8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Ewidencjonowanie dokumentacji w postaci plików wideo lub obrazów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FE40C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6E82" w14:textId="53C5445D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Przejrzyste I czytelne GUI, możliwość utworzenia dokumentacji w formie obiektu, do którego można przypisa</w:t>
            </w:r>
            <w:r w:rsidR="00D11C1C">
              <w:rPr>
                <w:lang w:val="pl-PL"/>
              </w:rPr>
              <w:t>ć</w:t>
            </w:r>
            <w:r w:rsidRPr="0019350C">
              <w:rPr>
                <w:lang w:val="pl-PL"/>
              </w:rPr>
              <w:t xml:space="preserve"> nagrania, obrazy, pliki tekstowe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5C5F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0AD45055" w14:textId="7777777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B96F8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lastRenderedPageBreak/>
              <w:t>Udostępnienie dokumentacji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59C5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FC4D1" w14:textId="3B44875F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 xml:space="preserve">Określenie </w:t>
            </w:r>
            <w:proofErr w:type="spellStart"/>
            <w:r w:rsidRPr="0019350C">
              <w:rPr>
                <w:lang w:val="pl-PL"/>
              </w:rPr>
              <w:t>email</w:t>
            </w:r>
            <w:r w:rsidR="00D11C1C">
              <w:rPr>
                <w:lang w:val="pl-PL"/>
              </w:rPr>
              <w:t>’</w:t>
            </w:r>
            <w:r w:rsidRPr="0019350C">
              <w:rPr>
                <w:lang w:val="pl-PL"/>
              </w:rPr>
              <w:t>i</w:t>
            </w:r>
            <w:proofErr w:type="spellEnd"/>
            <w:r w:rsidRPr="0019350C">
              <w:rPr>
                <w:lang w:val="pl-PL"/>
              </w:rPr>
              <w:t xml:space="preserve"> osób, które mogą mieć dostęp do określonej dokumentacji jak i jej aktualizacji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E4F48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0898808F" w14:textId="7777777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A71D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Zabranie dostępu do dokumentacji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4DD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F4488" w14:textId="38BAF0DE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 xml:space="preserve">Zabranie </w:t>
            </w:r>
            <w:r w:rsidR="00D11C1C" w:rsidRPr="0019350C">
              <w:rPr>
                <w:lang w:val="pl-PL"/>
              </w:rPr>
              <w:t>użytkownikowi</w:t>
            </w:r>
            <w:r w:rsidRPr="0019350C">
              <w:rPr>
                <w:lang w:val="pl-PL"/>
              </w:rPr>
              <w:t xml:space="preserve"> praw do dostępu do dokumentacji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0E0A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3CA99AB1" w14:textId="77777777"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A924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Utworzenie dokumentacji projektu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DB6F3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Umiarkowany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5F3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Ułatwi dalszy rozwój aplikacji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0CF9D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</w:tbl>
    <w:p w14:paraId="51A05E47" w14:textId="77777777" w:rsidR="00876060" w:rsidRPr="0019350C" w:rsidRDefault="00876060">
      <w:pPr>
        <w:pStyle w:val="Textbody"/>
        <w:rPr>
          <w:lang w:val="pl-PL"/>
        </w:rPr>
      </w:pPr>
    </w:p>
    <w:p w14:paraId="104DABCD" w14:textId="77777777" w:rsidR="00876060" w:rsidRPr="0019350C" w:rsidRDefault="00D416E4">
      <w:pPr>
        <w:pStyle w:val="Nagwek1"/>
        <w:rPr>
          <w:lang w:val="pl-PL"/>
        </w:rPr>
      </w:pPr>
      <w:r w:rsidRPr="0019350C">
        <w:rPr>
          <w:lang w:val="pl-PL"/>
        </w:rPr>
        <w:t>Inne wymagania produktu</w:t>
      </w:r>
    </w:p>
    <w:p w14:paraId="0EC4A16E" w14:textId="77777777" w:rsidR="00876060" w:rsidRPr="0019350C" w:rsidRDefault="00876060">
      <w:pPr>
        <w:pStyle w:val="InfoBlue"/>
        <w:rPr>
          <w:lang w:val="pl-PL"/>
        </w:rPr>
      </w:pPr>
    </w:p>
    <w:p w14:paraId="2871B727" w14:textId="77777777" w:rsidR="00876060" w:rsidRPr="0019350C" w:rsidRDefault="00D416E4">
      <w:pPr>
        <w:pStyle w:val="Textbody"/>
        <w:numPr>
          <w:ilvl w:val="0"/>
          <w:numId w:val="38"/>
        </w:numPr>
        <w:rPr>
          <w:lang w:val="pl-PL"/>
        </w:rPr>
      </w:pPr>
      <w:r w:rsidRPr="0019350C">
        <w:rPr>
          <w:lang w:val="pl-PL"/>
        </w:rPr>
        <w:t xml:space="preserve">Nierelacyjna baza danych </w:t>
      </w:r>
      <w:proofErr w:type="spellStart"/>
      <w:r w:rsidRPr="0019350C">
        <w:rPr>
          <w:lang w:val="pl-PL"/>
        </w:rPr>
        <w:t>MongoDB</w:t>
      </w:r>
      <w:proofErr w:type="spellEnd"/>
    </w:p>
    <w:p w14:paraId="2D8C23DE" w14:textId="77777777" w:rsidR="00876060" w:rsidRPr="0019350C" w:rsidRDefault="00D416E4">
      <w:pPr>
        <w:pStyle w:val="Textbody"/>
        <w:numPr>
          <w:ilvl w:val="0"/>
          <w:numId w:val="38"/>
        </w:numPr>
        <w:rPr>
          <w:lang w:val="pl-PL"/>
        </w:rPr>
      </w:pPr>
      <w:r w:rsidRPr="0019350C">
        <w:rPr>
          <w:lang w:val="pl-PL"/>
        </w:rPr>
        <w:t xml:space="preserve">HTML5, CSS3, JavaScript, Vue3, Express, </w:t>
      </w:r>
      <w:proofErr w:type="spellStart"/>
      <w:r w:rsidRPr="0019350C">
        <w:rPr>
          <w:lang w:val="pl-PL"/>
        </w:rPr>
        <w:t>NodeJS</w:t>
      </w:r>
      <w:proofErr w:type="spellEnd"/>
      <w:r w:rsidRPr="0019350C">
        <w:rPr>
          <w:lang w:val="pl-PL"/>
        </w:rPr>
        <w:t xml:space="preserve">, JWT, </w:t>
      </w:r>
      <w:proofErr w:type="spellStart"/>
      <w:r w:rsidRPr="0019350C">
        <w:rPr>
          <w:lang w:val="pl-PL"/>
        </w:rPr>
        <w:t>Quasar</w:t>
      </w:r>
      <w:proofErr w:type="spellEnd"/>
    </w:p>
    <w:tbl>
      <w:tblPr>
        <w:tblW w:w="7920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6"/>
        <w:gridCol w:w="1834"/>
        <w:gridCol w:w="2150"/>
      </w:tblGrid>
      <w:tr w:rsidR="00876060" w:rsidRPr="0019350C" w14:paraId="5E7D182F" w14:textId="77777777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C72C" w14:textId="77777777" w:rsidR="00876060" w:rsidRPr="0019350C" w:rsidRDefault="00D416E4">
            <w:pPr>
              <w:pStyle w:val="Textbody"/>
              <w:ind w:left="0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Requirement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E6C9" w14:textId="77777777" w:rsidR="00876060" w:rsidRPr="0019350C" w:rsidRDefault="00D416E4">
            <w:pPr>
              <w:pStyle w:val="Textbody"/>
              <w:ind w:left="0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Priority</w:t>
            </w:r>
            <w:proofErr w:type="spellEnd"/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B73FA" w14:textId="77777777" w:rsidR="00876060" w:rsidRPr="0019350C" w:rsidRDefault="00D416E4">
            <w:pPr>
              <w:pStyle w:val="Textbody"/>
              <w:ind w:left="0"/>
              <w:rPr>
                <w:b/>
                <w:bCs/>
                <w:lang w:val="pl-PL"/>
              </w:rPr>
            </w:pPr>
            <w:proofErr w:type="spellStart"/>
            <w:r w:rsidRPr="0019350C">
              <w:rPr>
                <w:b/>
                <w:bCs/>
                <w:lang w:val="pl-PL"/>
              </w:rPr>
              <w:t>Planned</w:t>
            </w:r>
            <w:proofErr w:type="spellEnd"/>
            <w:r w:rsidRPr="0019350C">
              <w:rPr>
                <w:b/>
                <w:bCs/>
                <w:lang w:val="pl-PL"/>
              </w:rPr>
              <w:t xml:space="preserve"> </w:t>
            </w:r>
            <w:proofErr w:type="spellStart"/>
            <w:r w:rsidRPr="0019350C">
              <w:rPr>
                <w:b/>
                <w:bCs/>
                <w:lang w:val="pl-PL"/>
              </w:rPr>
              <w:t>Release</w:t>
            </w:r>
            <w:proofErr w:type="spellEnd"/>
          </w:p>
        </w:tc>
      </w:tr>
      <w:tr w:rsidR="00876060" w:rsidRPr="0019350C" w14:paraId="68FF8FE3" w14:textId="77777777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9F2A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Dokumentacja techniczna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CACC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BEB5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7851A373" w14:textId="77777777">
        <w:tc>
          <w:tcPr>
            <w:tcW w:w="39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F545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Instrukcja obsługi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30EE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Wysoki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F04A1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1.0</w:t>
            </w:r>
          </w:p>
        </w:tc>
      </w:tr>
      <w:tr w:rsidR="00876060" w:rsidRPr="0019350C" w14:paraId="3C70EFA8" w14:textId="77777777">
        <w:tc>
          <w:tcPr>
            <w:tcW w:w="39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8627E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Wytrzymałość aplikacji na duże obciążenia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7756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Umiarkowany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02F2" w14:textId="77777777" w:rsidR="00876060" w:rsidRPr="0019350C" w:rsidRDefault="00D416E4">
            <w:pPr>
              <w:pStyle w:val="Textbody"/>
              <w:snapToGrid w:val="0"/>
              <w:ind w:left="0"/>
              <w:rPr>
                <w:lang w:val="pl-PL"/>
              </w:rPr>
            </w:pPr>
            <w:r w:rsidRPr="0019350C">
              <w:rPr>
                <w:lang w:val="pl-PL"/>
              </w:rPr>
              <w:t>2.0</w:t>
            </w:r>
          </w:p>
        </w:tc>
      </w:tr>
    </w:tbl>
    <w:p w14:paraId="53A6CF87" w14:textId="77777777" w:rsidR="00876060" w:rsidRPr="0019350C" w:rsidRDefault="00D416E4">
      <w:pPr>
        <w:pStyle w:val="Nagwek2"/>
        <w:rPr>
          <w:lang w:val="pl-PL"/>
        </w:rPr>
      </w:pPr>
      <w:r w:rsidRPr="0019350C">
        <w:rPr>
          <w:lang w:val="pl-PL"/>
        </w:rPr>
        <w:t>Spodziewane koszty i zasoby niematerialne</w:t>
      </w:r>
    </w:p>
    <w:p w14:paraId="41746388" w14:textId="77777777" w:rsidR="00876060" w:rsidRPr="0019350C" w:rsidRDefault="00876060">
      <w:pPr>
        <w:pStyle w:val="Textbody"/>
        <w:ind w:left="0"/>
        <w:rPr>
          <w:lang w:val="pl-PL"/>
        </w:rPr>
      </w:pPr>
    </w:p>
    <w:p w14:paraId="291B2B0E" w14:textId="2AEAAB79" w:rsidR="00876060" w:rsidRPr="0019350C" w:rsidRDefault="00D416E4">
      <w:pPr>
        <w:pStyle w:val="Textbody"/>
        <w:numPr>
          <w:ilvl w:val="0"/>
          <w:numId w:val="39"/>
        </w:numPr>
        <w:rPr>
          <w:lang w:val="pl-PL"/>
        </w:rPr>
      </w:pPr>
      <w:r w:rsidRPr="0019350C">
        <w:rPr>
          <w:color w:val="000000"/>
          <w:sz w:val="24"/>
          <w:szCs w:val="24"/>
          <w:lang w:val="pl-PL"/>
        </w:rPr>
        <w:t>4 miesiące (podzielonych na 8 sprintów po 2 tygodnie) dla zespołu 8-osobowego</w:t>
      </w:r>
    </w:p>
    <w:p w14:paraId="124F78FA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Zakup niezbędnego sprzętu informatycznego</w:t>
      </w:r>
    </w:p>
    <w:p w14:paraId="0DE0CDD7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Software niezbędny do stworzenia aplikacji</w:t>
      </w:r>
    </w:p>
    <w:p w14:paraId="04455B5E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Wynajem powierzchni biurowej i jej obsługa</w:t>
      </w:r>
    </w:p>
    <w:p w14:paraId="73CEE9B4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Usługi prawniczo - księgowe</w:t>
      </w:r>
    </w:p>
    <w:p w14:paraId="63E8A64F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Kampania reklamowa</w:t>
      </w:r>
    </w:p>
    <w:p w14:paraId="6F4111B8" w14:textId="77777777" w:rsidR="00876060" w:rsidRPr="0019350C" w:rsidRDefault="00D416E4">
      <w:pPr>
        <w:pStyle w:val="Textbody"/>
        <w:widowControl/>
        <w:numPr>
          <w:ilvl w:val="0"/>
          <w:numId w:val="39"/>
        </w:numPr>
        <w:rPr>
          <w:color w:val="000000"/>
          <w:sz w:val="24"/>
          <w:szCs w:val="24"/>
          <w:lang w:val="pl-PL"/>
        </w:rPr>
      </w:pPr>
      <w:r w:rsidRPr="0019350C">
        <w:rPr>
          <w:color w:val="000000"/>
          <w:sz w:val="24"/>
          <w:szCs w:val="24"/>
          <w:lang w:val="pl-PL"/>
        </w:rPr>
        <w:t>Hosting, utrzymanie serwerów</w:t>
      </w:r>
    </w:p>
    <w:p w14:paraId="2E51A4B3" w14:textId="77777777" w:rsidR="00876060" w:rsidRPr="0019350C" w:rsidRDefault="00876060">
      <w:pPr>
        <w:pStyle w:val="SSCNormal"/>
        <w:rPr>
          <w:lang w:val="pl-PL"/>
        </w:rPr>
      </w:pPr>
    </w:p>
    <w:p w14:paraId="0D282D63" w14:textId="77777777" w:rsidR="00876060" w:rsidRPr="0019350C" w:rsidRDefault="00876060">
      <w:pPr>
        <w:pStyle w:val="SSCNormal"/>
        <w:rPr>
          <w:lang w:val="pl-PL"/>
        </w:rPr>
      </w:pPr>
    </w:p>
    <w:p w14:paraId="5961F7F2" w14:textId="77777777" w:rsidR="00876060" w:rsidRPr="0019350C" w:rsidRDefault="00876060">
      <w:pPr>
        <w:pStyle w:val="SSCNormal"/>
        <w:rPr>
          <w:lang w:val="pl-PL"/>
        </w:rPr>
      </w:pPr>
    </w:p>
    <w:p w14:paraId="1E71D59C" w14:textId="405EA1B4" w:rsidR="00876060" w:rsidRDefault="00876060">
      <w:pPr>
        <w:pStyle w:val="SSCNormal"/>
        <w:rPr>
          <w:lang w:val="pl-PL"/>
        </w:rPr>
      </w:pPr>
    </w:p>
    <w:p w14:paraId="096E45AB" w14:textId="77777777" w:rsidR="00703BCC" w:rsidRPr="0019350C" w:rsidRDefault="00703BCC">
      <w:pPr>
        <w:pStyle w:val="SSCNormal"/>
        <w:rPr>
          <w:lang w:val="pl-PL"/>
        </w:rPr>
      </w:pPr>
    </w:p>
    <w:p w14:paraId="101C7B38" w14:textId="77777777" w:rsidR="00876060" w:rsidRPr="0019350C" w:rsidRDefault="00876060">
      <w:pPr>
        <w:pStyle w:val="SSCNormal"/>
        <w:rPr>
          <w:lang w:val="pl-PL"/>
        </w:rPr>
      </w:pPr>
    </w:p>
    <w:p w14:paraId="2FAFDA01" w14:textId="77777777" w:rsidR="00876060" w:rsidRPr="0019350C" w:rsidRDefault="00876060">
      <w:pPr>
        <w:pStyle w:val="SSCNormal"/>
        <w:rPr>
          <w:lang w:val="pl-PL"/>
        </w:rPr>
      </w:pPr>
    </w:p>
    <w:p w14:paraId="084B16DB" w14:textId="77777777" w:rsidR="00876060" w:rsidRPr="0019350C" w:rsidRDefault="00876060">
      <w:pPr>
        <w:pStyle w:val="SSCNormal"/>
        <w:rPr>
          <w:lang w:val="pl-PL"/>
        </w:rPr>
      </w:pPr>
    </w:p>
    <w:p w14:paraId="43B895C4" w14:textId="77777777" w:rsidR="00876060" w:rsidRPr="0019350C" w:rsidRDefault="00876060">
      <w:pPr>
        <w:pStyle w:val="SSCNormal"/>
        <w:rPr>
          <w:lang w:val="pl-PL"/>
        </w:rPr>
      </w:pPr>
    </w:p>
    <w:tbl>
      <w:tblPr>
        <w:tblW w:w="90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6"/>
        <w:gridCol w:w="1595"/>
        <w:gridCol w:w="2637"/>
        <w:gridCol w:w="1771"/>
        <w:gridCol w:w="1750"/>
      </w:tblGrid>
      <w:tr w:rsidR="00876060" w:rsidRPr="0019350C" w14:paraId="5BEB7C9B" w14:textId="77777777">
        <w:trPr>
          <w:trHeight w:val="826"/>
          <w:jc w:val="center"/>
        </w:trPr>
        <w:tc>
          <w:tcPr>
            <w:tcW w:w="903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6619D" w14:textId="77777777" w:rsidR="00876060" w:rsidRPr="0019350C" w:rsidRDefault="00D416E4">
            <w:pPr>
              <w:pStyle w:val="Standard"/>
              <w:jc w:val="center"/>
              <w:rPr>
                <w:b/>
                <w:bCs/>
                <w:lang w:val="pl-PL"/>
              </w:rPr>
            </w:pPr>
            <w:r w:rsidRPr="0019350C">
              <w:rPr>
                <w:b/>
                <w:bCs/>
                <w:lang w:val="pl-PL"/>
              </w:rPr>
              <w:lastRenderedPageBreak/>
              <w:t>Historia zmian</w:t>
            </w:r>
          </w:p>
        </w:tc>
      </w:tr>
      <w:tr w:rsidR="00876060" w:rsidRPr="0019350C" w14:paraId="26CA7EBF" w14:textId="77777777">
        <w:trPr>
          <w:trHeight w:val="16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82577" w14:textId="77777777" w:rsidR="00876060" w:rsidRPr="0019350C" w:rsidRDefault="00876060">
            <w:pPr>
              <w:pStyle w:val="SSCHeader8"/>
              <w:snapToGrid w:val="0"/>
              <w:spacing w:before="0" w:after="60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23A4B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33706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2AA9D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7FCD0" w14:textId="77777777" w:rsidR="00876060" w:rsidRPr="0019350C" w:rsidRDefault="00876060">
            <w:pPr>
              <w:pStyle w:val="Standard"/>
              <w:snapToGrid w:val="0"/>
              <w:rPr>
                <w:lang w:val="pl-PL"/>
              </w:rPr>
            </w:pPr>
          </w:p>
        </w:tc>
      </w:tr>
      <w:tr w:rsidR="00876060" w:rsidRPr="0019350C" w14:paraId="731304D7" w14:textId="77777777">
        <w:trPr>
          <w:trHeight w:val="595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D2E4B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Rewizja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5C2F9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Data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5881F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Modyfikujący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3F9E8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Zmodyfikowane paragrafy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721A9" w14:textId="77777777" w:rsidR="00876060" w:rsidRPr="0019350C" w:rsidRDefault="00D416E4">
            <w:pPr>
              <w:pStyle w:val="SSCtabelfilling"/>
              <w:rPr>
                <w:sz w:val="20"/>
                <w:szCs w:val="20"/>
                <w:lang w:val="pl-PL"/>
              </w:rPr>
            </w:pPr>
            <w:r w:rsidRPr="0019350C">
              <w:rPr>
                <w:sz w:val="20"/>
                <w:szCs w:val="20"/>
                <w:lang w:val="pl-PL"/>
              </w:rPr>
              <w:t>Komentarz</w:t>
            </w:r>
          </w:p>
        </w:tc>
      </w:tr>
      <w:tr w:rsidR="00876060" w:rsidRPr="0019350C" w14:paraId="595D3266" w14:textId="77777777">
        <w:trPr>
          <w:trHeight w:val="68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DB201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5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29A9F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2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27976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A8A71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  <w:tc>
          <w:tcPr>
            <w:tcW w:w="17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E0471" w14:textId="77777777" w:rsidR="00876060" w:rsidRPr="0019350C" w:rsidRDefault="00876060">
            <w:pPr>
              <w:pStyle w:val="SSCtabelfilling"/>
              <w:snapToGrid w:val="0"/>
              <w:jc w:val="left"/>
              <w:rPr>
                <w:sz w:val="20"/>
                <w:szCs w:val="20"/>
                <w:lang w:val="pl-PL"/>
              </w:rPr>
            </w:pPr>
          </w:p>
        </w:tc>
      </w:tr>
    </w:tbl>
    <w:p w14:paraId="67635A9A" w14:textId="77777777" w:rsidR="00876060" w:rsidRPr="0019350C" w:rsidRDefault="00876060">
      <w:pPr>
        <w:pStyle w:val="SSCNormal"/>
        <w:rPr>
          <w:lang w:val="pl-PL"/>
        </w:rPr>
      </w:pPr>
    </w:p>
    <w:p w14:paraId="6997C732" w14:textId="77777777" w:rsidR="00876060" w:rsidRPr="0019350C" w:rsidRDefault="00876060">
      <w:pPr>
        <w:pStyle w:val="Standard"/>
        <w:rPr>
          <w:lang w:val="pl-PL"/>
        </w:rPr>
      </w:pPr>
    </w:p>
    <w:sectPr w:rsidR="00876060" w:rsidRPr="001935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C012" w14:textId="77777777" w:rsidR="00310F48" w:rsidRDefault="00310F48">
      <w:r>
        <w:separator/>
      </w:r>
    </w:p>
  </w:endnote>
  <w:endnote w:type="continuationSeparator" w:id="0">
    <w:p w14:paraId="6D633B31" w14:textId="77777777" w:rsidR="00310F48" w:rsidRDefault="0031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Arial, Arial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85CAF" w14:paraId="04F7FED3" w14:textId="77777777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16A83F81" w14:textId="77777777" w:rsidR="00285CAF" w:rsidRDefault="00D416E4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F990184" w14:textId="067E7A69" w:rsidR="00285CAF" w:rsidRDefault="00D416E4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t xml:space="preserve">, </w:t>
          </w:r>
          <w:r>
            <w:fldChar w:fldCharType="begin"/>
          </w:r>
          <w:r>
            <w:instrText xml:space="preserve"> DATE </w:instrText>
          </w:r>
          <w:r>
            <w:fldChar w:fldCharType="separate"/>
          </w:r>
          <w:r w:rsidR="009A4919">
            <w:rPr>
              <w:noProof/>
            </w:rPr>
            <w:t>10/16/2021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14:paraId="3BDC13FF" w14:textId="77777777" w:rsidR="00285CAF" w:rsidRDefault="00D416E4">
          <w:pPr>
            <w:pStyle w:val="Standard"/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>
            <w:rPr>
              <w:rStyle w:val="Numerstrony"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38F78852" w14:textId="77777777" w:rsidR="00285CAF" w:rsidRDefault="00310F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094A" w14:textId="77777777" w:rsidR="00310F48" w:rsidRDefault="00310F48">
      <w:r>
        <w:rPr>
          <w:color w:val="000000"/>
        </w:rPr>
        <w:separator/>
      </w:r>
    </w:p>
  </w:footnote>
  <w:footnote w:type="continuationSeparator" w:id="0">
    <w:p w14:paraId="12BE2D5C" w14:textId="77777777" w:rsidR="00310F48" w:rsidRDefault="00310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jc w:val="center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285CAF" w:rsidRPr="00D11C1C" w14:paraId="1525CFE7" w14:textId="77777777">
      <w:trPr>
        <w:jc w:val="center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75B07D5" w14:textId="77777777" w:rsidR="00285CAF" w:rsidRPr="00D11C1C" w:rsidRDefault="00D416E4">
          <w:pPr>
            <w:pStyle w:val="Nagwek"/>
            <w:rPr>
              <w:lang w:val="pl-PL"/>
            </w:rPr>
          </w:pPr>
          <w:r w:rsidRPr="00D11C1C">
            <w:rPr>
              <w:bCs/>
              <w:lang w:val="pl-PL"/>
            </w:rPr>
            <w:t xml:space="preserve">Video </w:t>
          </w:r>
          <w:proofErr w:type="spellStart"/>
          <w:r w:rsidRPr="00D11C1C">
            <w:rPr>
              <w:bCs/>
              <w:lang w:val="pl-PL"/>
            </w:rPr>
            <w:t>Documentation</w:t>
          </w:r>
          <w:proofErr w:type="spellEnd"/>
          <w:r w:rsidRPr="00D11C1C">
            <w:rPr>
              <w:bCs/>
              <w:lang w:val="pl-PL"/>
            </w:rPr>
            <w:t xml:space="preserve"> for Project </w:t>
          </w:r>
          <w:proofErr w:type="spellStart"/>
          <w:r w:rsidRPr="00D11C1C">
            <w:rPr>
              <w:bCs/>
              <w:lang w:val="pl-PL"/>
            </w:rPr>
            <w:t>Execution</w:t>
          </w:r>
          <w:proofErr w:type="spellEnd"/>
        </w:p>
      </w:tc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A485D09" w14:textId="77777777" w:rsidR="00285CAF" w:rsidRPr="00D11C1C" w:rsidRDefault="00D416E4">
          <w:pPr>
            <w:pStyle w:val="Standard"/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D11C1C">
            <w:rPr>
              <w:lang w:val="pl-PL"/>
            </w:rPr>
            <w:t>Wersja 1.0</w:t>
          </w:r>
        </w:p>
      </w:tc>
    </w:tr>
    <w:tr w:rsidR="00285CAF" w:rsidRPr="00D11C1C" w14:paraId="6E143083" w14:textId="77777777">
      <w:trPr>
        <w:jc w:val="center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6A59C25" w14:textId="77777777" w:rsidR="00285CAF" w:rsidRPr="00D11C1C" w:rsidRDefault="00D416E4">
          <w:pPr>
            <w:pStyle w:val="Standard"/>
            <w:rPr>
              <w:lang w:val="pl-PL"/>
            </w:rPr>
          </w:pPr>
          <w:r w:rsidRPr="00D11C1C">
            <w:rPr>
              <w:lang w:val="pl-PL"/>
            </w:rPr>
            <w:t>Wizja</w:t>
          </w:r>
        </w:p>
      </w:tc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A641F5D" w14:textId="37FD2806" w:rsidR="00285CAF" w:rsidRPr="00D11C1C" w:rsidRDefault="00D11C1C">
          <w:pPr>
            <w:pStyle w:val="Standard"/>
            <w:rPr>
              <w:lang w:val="pl-PL"/>
            </w:rPr>
          </w:pPr>
          <w:r>
            <w:rPr>
              <w:lang w:val="pl-PL"/>
            </w:rPr>
            <w:t>Data</w:t>
          </w:r>
          <w:r w:rsidR="00D416E4" w:rsidRPr="00D11C1C">
            <w:rPr>
              <w:lang w:val="pl-PL"/>
            </w:rPr>
            <w:t xml:space="preserve">: </w:t>
          </w:r>
          <w:r w:rsidRPr="00D11C1C">
            <w:rPr>
              <w:lang w:val="pl-PL"/>
            </w:rPr>
            <w:t>14</w:t>
          </w:r>
          <w:r w:rsidR="00D416E4" w:rsidRPr="00D11C1C">
            <w:rPr>
              <w:lang w:val="pl-PL"/>
            </w:rPr>
            <w:t>/</w:t>
          </w:r>
          <w:r w:rsidRPr="00D11C1C">
            <w:rPr>
              <w:lang w:val="pl-PL"/>
            </w:rPr>
            <w:t>10</w:t>
          </w:r>
          <w:r w:rsidR="00D416E4" w:rsidRPr="00D11C1C">
            <w:rPr>
              <w:lang w:val="pl-PL"/>
            </w:rPr>
            <w:t>/21</w:t>
          </w:r>
        </w:p>
      </w:tc>
    </w:tr>
  </w:tbl>
  <w:p w14:paraId="17960A01" w14:textId="77777777" w:rsidR="00285CAF" w:rsidRDefault="00310F4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6E4"/>
    <w:multiLevelType w:val="multilevel"/>
    <w:tmpl w:val="BF7A5BE6"/>
    <w:styleLink w:val="WW8StyleNum1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7102DF"/>
    <w:multiLevelType w:val="multilevel"/>
    <w:tmpl w:val="8FF66B72"/>
    <w:styleLink w:val="WW8Num1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0116B3"/>
    <w:multiLevelType w:val="multilevel"/>
    <w:tmpl w:val="FB9637BC"/>
    <w:styleLink w:val="WW8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9BE72B4"/>
    <w:multiLevelType w:val="multilevel"/>
    <w:tmpl w:val="7D64EF2C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3532D4"/>
    <w:multiLevelType w:val="multilevel"/>
    <w:tmpl w:val="4EEAFEF2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D3D7F6E"/>
    <w:multiLevelType w:val="multilevel"/>
    <w:tmpl w:val="F26EF2BC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DC61AFD"/>
    <w:multiLevelType w:val="multilevel"/>
    <w:tmpl w:val="019C1B28"/>
    <w:styleLink w:val="WW8Num2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41B16EB"/>
    <w:multiLevelType w:val="multilevel"/>
    <w:tmpl w:val="C8DC3C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93F38CA"/>
    <w:multiLevelType w:val="multilevel"/>
    <w:tmpl w:val="B0A2D68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CD4391F"/>
    <w:multiLevelType w:val="multilevel"/>
    <w:tmpl w:val="1C9E2AFC"/>
    <w:styleLink w:val="WW8Num2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0603E10"/>
    <w:multiLevelType w:val="multilevel"/>
    <w:tmpl w:val="673A8292"/>
    <w:styleLink w:val="WW8Num1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0B74A92"/>
    <w:multiLevelType w:val="multilevel"/>
    <w:tmpl w:val="05E463EC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0D0715A"/>
    <w:multiLevelType w:val="multilevel"/>
    <w:tmpl w:val="D55A7046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4186CEF"/>
    <w:multiLevelType w:val="multilevel"/>
    <w:tmpl w:val="B6EE58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4795C85"/>
    <w:multiLevelType w:val="multilevel"/>
    <w:tmpl w:val="45E4AF9C"/>
    <w:styleLink w:val="WW8Num2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7372A24"/>
    <w:multiLevelType w:val="multilevel"/>
    <w:tmpl w:val="CA20D55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2A263208"/>
    <w:multiLevelType w:val="multilevel"/>
    <w:tmpl w:val="20F82088"/>
    <w:styleLink w:val="WW8Num27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CC24A9B"/>
    <w:multiLevelType w:val="multilevel"/>
    <w:tmpl w:val="C2C45B8A"/>
    <w:styleLink w:val="WW8Num2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E63525A"/>
    <w:multiLevelType w:val="multilevel"/>
    <w:tmpl w:val="39AA9F58"/>
    <w:styleLink w:val="WW8Num2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2F3C59A9"/>
    <w:multiLevelType w:val="multilevel"/>
    <w:tmpl w:val="C732479E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1016DD"/>
    <w:multiLevelType w:val="multilevel"/>
    <w:tmpl w:val="C38432C8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125199F"/>
    <w:multiLevelType w:val="multilevel"/>
    <w:tmpl w:val="27D0DF02"/>
    <w:styleLink w:val="WW8Num1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366F01B1"/>
    <w:multiLevelType w:val="multilevel"/>
    <w:tmpl w:val="3E00EA94"/>
    <w:styleLink w:val="Outline"/>
    <w:lvl w:ilvl="0">
      <w:start w:val="1"/>
      <w:numFmt w:val="decimal"/>
      <w:pStyle w:val="Nagwek1"/>
      <w:lvlText w:val="%1."/>
      <w:lvlJc w:val="left"/>
    </w:lvl>
    <w:lvl w:ilvl="1">
      <w:start w:val="1"/>
      <w:numFmt w:val="decimal"/>
      <w:pStyle w:val="Nagwek2"/>
      <w:lvlText w:val="%1.%2"/>
      <w:lvlJc w:val="left"/>
    </w:lvl>
    <w:lvl w:ilvl="2">
      <w:start w:val="1"/>
      <w:numFmt w:val="decimal"/>
      <w:pStyle w:val="Nagwek3"/>
      <w:lvlText w:val="%1.%2.%3"/>
      <w:lvlJc w:val="left"/>
    </w:lvl>
    <w:lvl w:ilvl="3">
      <w:start w:val="1"/>
      <w:numFmt w:val="decimal"/>
      <w:pStyle w:val="Nagwek4"/>
      <w:lvlText w:val="%1.%2.%3.%4"/>
      <w:lvlJc w:val="left"/>
    </w:lvl>
    <w:lvl w:ilvl="4">
      <w:start w:val="1"/>
      <w:numFmt w:val="decimal"/>
      <w:pStyle w:val="Nagwek5"/>
      <w:lvlText w:val="%1.%2.%3.%4.%5"/>
      <w:lvlJc w:val="left"/>
    </w:lvl>
    <w:lvl w:ilvl="5">
      <w:start w:val="1"/>
      <w:numFmt w:val="decimal"/>
      <w:pStyle w:val="Nagwek6"/>
      <w:lvlText w:val="%1.%2.%3.%4.%5.%6"/>
      <w:lvlJc w:val="left"/>
    </w:lvl>
    <w:lvl w:ilvl="6">
      <w:start w:val="1"/>
      <w:numFmt w:val="decimal"/>
      <w:pStyle w:val="Nagwek7"/>
      <w:lvlText w:val="%1.%2.%3.%4.%5.%6.%7"/>
      <w:lvlJc w:val="left"/>
    </w:lvl>
    <w:lvl w:ilvl="7">
      <w:start w:val="1"/>
      <w:numFmt w:val="decimal"/>
      <w:pStyle w:val="Nagwek8"/>
      <w:lvlText w:val="%1.%2.%3.%4.%5.%6.%7.%8"/>
      <w:lvlJc w:val="left"/>
    </w:lvl>
    <w:lvl w:ilvl="8">
      <w:start w:val="1"/>
      <w:numFmt w:val="decimal"/>
      <w:pStyle w:val="Nagwek9"/>
      <w:lvlText w:val="%1.%2.%3.%4.%5.%6.%7.%8.%9"/>
      <w:lvlJc w:val="left"/>
    </w:lvl>
  </w:abstractNum>
  <w:abstractNum w:abstractNumId="23" w15:restartNumberingAfterBreak="0">
    <w:nsid w:val="36C609A0"/>
    <w:multiLevelType w:val="multilevel"/>
    <w:tmpl w:val="D4E62066"/>
    <w:styleLink w:val="WW8Num1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3F1965D1"/>
    <w:multiLevelType w:val="multilevel"/>
    <w:tmpl w:val="C0761940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465620DC"/>
    <w:multiLevelType w:val="multilevel"/>
    <w:tmpl w:val="C5D88E04"/>
    <w:styleLink w:val="WW8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BD73F7A"/>
    <w:multiLevelType w:val="multilevel"/>
    <w:tmpl w:val="C8C4C4B2"/>
    <w:styleLink w:val="WW8Num2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4C7141DB"/>
    <w:multiLevelType w:val="multilevel"/>
    <w:tmpl w:val="5970AA92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EB94E77"/>
    <w:multiLevelType w:val="multilevel"/>
    <w:tmpl w:val="D41A7FAA"/>
    <w:styleLink w:val="WW8StyleNum"/>
    <w:lvl w:ilvl="0">
      <w:start w:val="1"/>
      <w:numFmt w:val="none"/>
      <w:pStyle w:val="Bullet2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53E67203"/>
    <w:multiLevelType w:val="multilevel"/>
    <w:tmpl w:val="396401F6"/>
    <w:styleLink w:val="WW8Num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6F2478E"/>
    <w:multiLevelType w:val="multilevel"/>
    <w:tmpl w:val="A2A2BEF2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ABE6BED"/>
    <w:multiLevelType w:val="multilevel"/>
    <w:tmpl w:val="6D3C00E2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C1B48B8"/>
    <w:multiLevelType w:val="multilevel"/>
    <w:tmpl w:val="F49C96EC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61205759"/>
    <w:multiLevelType w:val="multilevel"/>
    <w:tmpl w:val="96D04442"/>
    <w:styleLink w:val="WW8Num1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4" w15:restartNumberingAfterBreak="0">
    <w:nsid w:val="66CF5527"/>
    <w:multiLevelType w:val="multilevel"/>
    <w:tmpl w:val="ED80E6D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" w15:restartNumberingAfterBreak="0">
    <w:nsid w:val="6799361A"/>
    <w:multiLevelType w:val="multilevel"/>
    <w:tmpl w:val="A9244E54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7EA557F"/>
    <w:multiLevelType w:val="multilevel"/>
    <w:tmpl w:val="6E46DA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9455881"/>
    <w:multiLevelType w:val="multilevel"/>
    <w:tmpl w:val="45B0D8F8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78FC329B"/>
    <w:multiLevelType w:val="multilevel"/>
    <w:tmpl w:val="59B61098"/>
    <w:styleLink w:val="WW8Num20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2"/>
  </w:num>
  <w:num w:numId="2">
    <w:abstractNumId w:val="32"/>
  </w:num>
  <w:num w:numId="3">
    <w:abstractNumId w:val="24"/>
  </w:num>
  <w:num w:numId="4">
    <w:abstractNumId w:val="3"/>
  </w:num>
  <w:num w:numId="5">
    <w:abstractNumId w:val="5"/>
  </w:num>
  <w:num w:numId="6">
    <w:abstractNumId w:val="34"/>
  </w:num>
  <w:num w:numId="7">
    <w:abstractNumId w:val="15"/>
  </w:num>
  <w:num w:numId="8">
    <w:abstractNumId w:val="14"/>
  </w:num>
  <w:num w:numId="9">
    <w:abstractNumId w:val="19"/>
  </w:num>
  <w:num w:numId="10">
    <w:abstractNumId w:val="2"/>
  </w:num>
  <w:num w:numId="11">
    <w:abstractNumId w:val="25"/>
  </w:num>
  <w:num w:numId="12">
    <w:abstractNumId w:val="37"/>
  </w:num>
  <w:num w:numId="13">
    <w:abstractNumId w:val="12"/>
  </w:num>
  <w:num w:numId="14">
    <w:abstractNumId w:val="29"/>
  </w:num>
  <w:num w:numId="15">
    <w:abstractNumId w:val="27"/>
  </w:num>
  <w:num w:numId="16">
    <w:abstractNumId w:val="8"/>
  </w:num>
  <w:num w:numId="17">
    <w:abstractNumId w:val="31"/>
  </w:num>
  <w:num w:numId="18">
    <w:abstractNumId w:val="10"/>
  </w:num>
  <w:num w:numId="19">
    <w:abstractNumId w:val="30"/>
  </w:num>
  <w:num w:numId="20">
    <w:abstractNumId w:val="35"/>
  </w:num>
  <w:num w:numId="21">
    <w:abstractNumId w:val="11"/>
  </w:num>
  <w:num w:numId="22">
    <w:abstractNumId w:val="33"/>
  </w:num>
  <w:num w:numId="23">
    <w:abstractNumId w:val="1"/>
  </w:num>
  <w:num w:numId="24">
    <w:abstractNumId w:val="23"/>
  </w:num>
  <w:num w:numId="25">
    <w:abstractNumId w:val="21"/>
  </w:num>
  <w:num w:numId="26">
    <w:abstractNumId w:val="38"/>
  </w:num>
  <w:num w:numId="27">
    <w:abstractNumId w:val="6"/>
  </w:num>
  <w:num w:numId="28">
    <w:abstractNumId w:val="4"/>
  </w:num>
  <w:num w:numId="29">
    <w:abstractNumId w:val="9"/>
  </w:num>
  <w:num w:numId="30">
    <w:abstractNumId w:val="20"/>
  </w:num>
  <w:num w:numId="31">
    <w:abstractNumId w:val="26"/>
  </w:num>
  <w:num w:numId="32">
    <w:abstractNumId w:val="17"/>
  </w:num>
  <w:num w:numId="33">
    <w:abstractNumId w:val="16"/>
  </w:num>
  <w:num w:numId="34">
    <w:abstractNumId w:val="18"/>
  </w:num>
  <w:num w:numId="35">
    <w:abstractNumId w:val="28"/>
  </w:num>
  <w:num w:numId="36">
    <w:abstractNumId w:val="0"/>
  </w:num>
  <w:num w:numId="37">
    <w:abstractNumId w:val="13"/>
  </w:num>
  <w:num w:numId="38">
    <w:abstractNumId w:val="36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060"/>
    <w:rsid w:val="0019350C"/>
    <w:rsid w:val="00310F48"/>
    <w:rsid w:val="00703BCC"/>
    <w:rsid w:val="00876060"/>
    <w:rsid w:val="009A4919"/>
    <w:rsid w:val="00D11C1C"/>
    <w:rsid w:val="00D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45C7"/>
  <w15:docId w15:val="{291F33DE-E167-4CA4-8EB5-C2439E2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" w:hAnsi="Times New Roman" w:cs="FreeSans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Standard"/>
    <w:next w:val="Standard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Nagwek2">
    <w:name w:val="heading 2"/>
    <w:basedOn w:val="Nagwek1"/>
    <w:next w:val="Standard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Standard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Standard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gwek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gwek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  <w:spacing w:line="240" w:lineRule="atLeast"/>
    </w:pPr>
    <w:rPr>
      <w:rFonts w:eastAsia="Times New Roman" w:cs="Times New Roman"/>
      <w:sz w:val="20"/>
      <w:szCs w:val="20"/>
      <w:lang w:val="en-US" w:bidi="ar-SA"/>
    </w:rPr>
  </w:style>
  <w:style w:type="paragraph" w:styleId="Nagwek">
    <w:name w:val="header"/>
    <w:basedOn w:val="HeaderandFooter"/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Standard"/>
    <w:next w:val="Textbody"/>
    <w:uiPriority w:val="11"/>
    <w:qFormat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Stopka">
    <w:name w:val="footer"/>
    <w:basedOn w:val="HeaderandFooter"/>
  </w:style>
  <w:style w:type="paragraph" w:customStyle="1" w:styleId="Bullet2">
    <w:name w:val="Bullet2"/>
    <w:basedOn w:val="Standard"/>
    <w:pPr>
      <w:numPr>
        <w:numId w:val="35"/>
      </w:numPr>
    </w:pPr>
    <w:rPr>
      <w:color w:val="000080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Standard"/>
    <w:pPr>
      <w:numPr>
        <w:numId w:val="36"/>
      </w:numPr>
    </w:p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/>
      <w:color w:val="0070C0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Tekstpodstawowy3">
    <w:name w:val="Body Text 3"/>
    <w:basedOn w:val="Standard"/>
    <w:rPr>
      <w:i/>
      <w:iCs/>
      <w:color w:val="0000FF"/>
      <w:sz w:val="18"/>
    </w:rPr>
  </w:style>
  <w:style w:type="paragraph" w:styleId="Tekstdymka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SSCNormal">
    <w:name w:val="SSC Normal"/>
    <w:pPr>
      <w:widowControl/>
      <w:tabs>
        <w:tab w:val="left" w:pos="567"/>
      </w:tabs>
      <w:suppressAutoHyphens/>
    </w:pPr>
    <w:rPr>
      <w:rFonts w:eastAsia="Times New Roman" w:cs="Times New Roman"/>
      <w:szCs w:val="32"/>
      <w:lang w:val="en-US" w:bidi="ar-SA"/>
    </w:rPr>
  </w:style>
  <w:style w:type="paragraph" w:customStyle="1" w:styleId="SSCtabelfilling">
    <w:name w:val="SSC tabel filling"/>
    <w:basedOn w:val="Standard"/>
    <w:pPr>
      <w:widowControl/>
      <w:spacing w:before="60" w:after="60" w:line="240" w:lineRule="auto"/>
      <w:jc w:val="center"/>
    </w:pPr>
    <w:rPr>
      <w:b/>
      <w:bCs/>
      <w:sz w:val="24"/>
      <w:szCs w:val="24"/>
    </w:rPr>
  </w:style>
  <w:style w:type="paragraph" w:customStyle="1" w:styleId="SSCHeader8">
    <w:name w:val="SSC Header 8"/>
    <w:pPr>
      <w:widowControl/>
      <w:tabs>
        <w:tab w:val="left" w:pos="0"/>
        <w:tab w:val="center" w:pos="5040"/>
        <w:tab w:val="right" w:pos="10260"/>
      </w:tabs>
      <w:suppressAutoHyphens/>
      <w:spacing w:before="120"/>
      <w:jc w:val="center"/>
    </w:pPr>
    <w:rPr>
      <w:rFonts w:eastAsia="Times New Roman" w:cs="Times New Roman"/>
      <w:sz w:val="16"/>
      <w:szCs w:val="14"/>
      <w:lang w:val="en-US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  <w:spacing w:line="240" w:lineRule="auto"/>
    </w:pPr>
    <w:rPr>
      <w:rFonts w:ascii="Arial, Arial" w:eastAsia="Arial, Arial" w:hAnsi="Arial, Arial" w:cs="Arial, Arial"/>
      <w:color w:val="000000"/>
      <w:sz w:val="24"/>
      <w:szCs w:val="24"/>
      <w:lang w:val="pl-PL" w:bidi="hi-IN"/>
    </w:rPr>
  </w:style>
  <w:style w:type="paragraph" w:styleId="Tytu">
    <w:name w:val="Title"/>
    <w:basedOn w:val="Normalny"/>
    <w:next w:val="Normalny"/>
    <w:uiPriority w:val="10"/>
    <w:qFormat/>
    <w:rPr>
      <w:rFonts w:ascii="Calibri Light" w:eastAsia="Times New Roman" w:hAnsi="Calibri Light" w:cs="Mangal"/>
      <w:spacing w:val="-10"/>
      <w:sz w:val="56"/>
      <w:szCs w:val="5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9z0">
    <w:name w:val="WW8Num19z0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5z0">
    <w:name w:val="WW8Num25z0"/>
    <w:rPr>
      <w:rFonts w:ascii="Symbol" w:eastAsia="Symbol" w:hAnsi="Symbol" w:cs="Symbol"/>
    </w:rPr>
  </w:style>
  <w:style w:type="character" w:customStyle="1" w:styleId="WW8Num26z0">
    <w:name w:val="WW8Num26z0"/>
    <w:rPr>
      <w:rFonts w:ascii="Symbol" w:eastAsia="Symbol" w:hAnsi="Symbol" w:cs="Symbol"/>
    </w:rPr>
  </w:style>
  <w:style w:type="character" w:customStyle="1" w:styleId="WW8Num27z0">
    <w:name w:val="WW8Num27z0"/>
    <w:rPr>
      <w:rFonts w:ascii="Symbol" w:eastAsia="Symbol" w:hAnsi="Symbol" w:cs="Symbol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St2z0">
    <w:name w:val="WW8NumSt2z0"/>
    <w:rPr>
      <w:rFonts w:ascii="Symbol" w:eastAsia="Symbol" w:hAnsi="Symbol" w:cs="Symbol"/>
    </w:rPr>
  </w:style>
  <w:style w:type="character" w:customStyle="1" w:styleId="WW8NumSt8z0">
    <w:name w:val="WW8NumSt8z0"/>
    <w:rPr>
      <w:rFonts w:ascii="Symbol" w:eastAsia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TekstdymkaZnak">
    <w:name w:val="Tekst dymka Znak"/>
    <w:basedOn w:val="Domylnaczcionkaakapitu"/>
    <w:rPr>
      <w:rFonts w:ascii="Tahoma" w:eastAsia="Tahoma" w:hAnsi="Tahoma" w:cs="Tahoma"/>
      <w:sz w:val="16"/>
      <w:szCs w:val="16"/>
      <w:lang w:val="en-US"/>
    </w:rPr>
  </w:style>
  <w:style w:type="character" w:customStyle="1" w:styleId="SSCtabelfillingChar">
    <w:name w:val="SSC tabel filling Char"/>
    <w:basedOn w:val="Domylnaczcionkaakapitu"/>
    <w:rPr>
      <w:b/>
      <w:bCs/>
      <w:sz w:val="24"/>
      <w:szCs w:val="24"/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ytuZnak">
    <w:name w:val="Tytuł Znak"/>
    <w:basedOn w:val="Domylnaczcionkaakapitu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customStyle="1" w:styleId="Linenumbering">
    <w:name w:val="Line numbering"/>
  </w:style>
  <w:style w:type="numbering" w:customStyle="1" w:styleId="WWOutlineListStyle4">
    <w:name w:val="WW_OutlineListStyle_4"/>
    <w:basedOn w:val="Bezlisty"/>
    <w:pPr>
      <w:numPr>
        <w:numId w:val="2"/>
      </w:numPr>
    </w:pPr>
  </w:style>
  <w:style w:type="numbering" w:customStyle="1" w:styleId="WWOutlineListStyle3">
    <w:name w:val="WW_OutlineListStyle_3"/>
    <w:basedOn w:val="Bezlisty"/>
    <w:pPr>
      <w:numPr>
        <w:numId w:val="3"/>
      </w:numPr>
    </w:pPr>
  </w:style>
  <w:style w:type="numbering" w:customStyle="1" w:styleId="WWOutlineListStyle2">
    <w:name w:val="WW_OutlineListStyle_2"/>
    <w:basedOn w:val="Bezlisty"/>
    <w:pPr>
      <w:numPr>
        <w:numId w:val="4"/>
      </w:numPr>
    </w:pPr>
  </w:style>
  <w:style w:type="numbering" w:customStyle="1" w:styleId="WWOutlineListStyle1">
    <w:name w:val="WW_OutlineListStyle_1"/>
    <w:basedOn w:val="Bezlisty"/>
    <w:pPr>
      <w:numPr>
        <w:numId w:val="5"/>
      </w:numPr>
    </w:pPr>
  </w:style>
  <w:style w:type="numbering" w:customStyle="1" w:styleId="WWOutlineListStyle">
    <w:name w:val="WW_OutlineListStyle"/>
    <w:basedOn w:val="Bezlisty"/>
    <w:pPr>
      <w:numPr>
        <w:numId w:val="6"/>
      </w:numPr>
    </w:pPr>
  </w:style>
  <w:style w:type="numbering" w:customStyle="1" w:styleId="WW8Num1">
    <w:name w:val="WW8Num1"/>
    <w:basedOn w:val="Bezlisty"/>
    <w:pPr>
      <w:numPr>
        <w:numId w:val="7"/>
      </w:numPr>
    </w:pPr>
  </w:style>
  <w:style w:type="numbering" w:customStyle="1" w:styleId="WW8Num2">
    <w:name w:val="WW8Num2"/>
    <w:basedOn w:val="Bezlisty"/>
    <w:pPr>
      <w:numPr>
        <w:numId w:val="8"/>
      </w:numPr>
    </w:pPr>
  </w:style>
  <w:style w:type="numbering" w:customStyle="1" w:styleId="WW8Num3">
    <w:name w:val="WW8Num3"/>
    <w:basedOn w:val="Bezlisty"/>
    <w:pPr>
      <w:numPr>
        <w:numId w:val="9"/>
      </w:numPr>
    </w:pPr>
  </w:style>
  <w:style w:type="numbering" w:customStyle="1" w:styleId="WW8Num4">
    <w:name w:val="WW8Num4"/>
    <w:basedOn w:val="Bezlisty"/>
    <w:pPr>
      <w:numPr>
        <w:numId w:val="10"/>
      </w:numPr>
    </w:pPr>
  </w:style>
  <w:style w:type="numbering" w:customStyle="1" w:styleId="WW8Num5">
    <w:name w:val="WW8Num5"/>
    <w:basedOn w:val="Bezlisty"/>
    <w:pPr>
      <w:numPr>
        <w:numId w:val="11"/>
      </w:numPr>
    </w:pPr>
  </w:style>
  <w:style w:type="numbering" w:customStyle="1" w:styleId="WW8Num6">
    <w:name w:val="WW8Num6"/>
    <w:basedOn w:val="Bezlisty"/>
    <w:pPr>
      <w:numPr>
        <w:numId w:val="12"/>
      </w:numPr>
    </w:pPr>
  </w:style>
  <w:style w:type="numbering" w:customStyle="1" w:styleId="WW8Num7">
    <w:name w:val="WW8Num7"/>
    <w:basedOn w:val="Bezlisty"/>
    <w:pPr>
      <w:numPr>
        <w:numId w:val="13"/>
      </w:numPr>
    </w:pPr>
  </w:style>
  <w:style w:type="numbering" w:customStyle="1" w:styleId="WW8Num8">
    <w:name w:val="WW8Num8"/>
    <w:basedOn w:val="Bezlisty"/>
    <w:pPr>
      <w:numPr>
        <w:numId w:val="14"/>
      </w:numPr>
    </w:pPr>
  </w:style>
  <w:style w:type="numbering" w:customStyle="1" w:styleId="WW8Num9">
    <w:name w:val="WW8Num9"/>
    <w:basedOn w:val="Bezlisty"/>
    <w:pPr>
      <w:numPr>
        <w:numId w:val="15"/>
      </w:numPr>
    </w:pPr>
  </w:style>
  <w:style w:type="numbering" w:customStyle="1" w:styleId="WW8Num10">
    <w:name w:val="WW8Num10"/>
    <w:basedOn w:val="Bezlisty"/>
    <w:pPr>
      <w:numPr>
        <w:numId w:val="16"/>
      </w:numPr>
    </w:pPr>
  </w:style>
  <w:style w:type="numbering" w:customStyle="1" w:styleId="WW8Num11">
    <w:name w:val="WW8Num11"/>
    <w:basedOn w:val="Bezlisty"/>
    <w:pPr>
      <w:numPr>
        <w:numId w:val="17"/>
      </w:numPr>
    </w:pPr>
  </w:style>
  <w:style w:type="numbering" w:customStyle="1" w:styleId="WW8Num12">
    <w:name w:val="WW8Num12"/>
    <w:basedOn w:val="Bezlisty"/>
    <w:pPr>
      <w:numPr>
        <w:numId w:val="18"/>
      </w:numPr>
    </w:pPr>
  </w:style>
  <w:style w:type="numbering" w:customStyle="1" w:styleId="WW8Num13">
    <w:name w:val="WW8Num13"/>
    <w:basedOn w:val="Bezlisty"/>
    <w:pPr>
      <w:numPr>
        <w:numId w:val="19"/>
      </w:numPr>
    </w:pPr>
  </w:style>
  <w:style w:type="numbering" w:customStyle="1" w:styleId="WW8Num14">
    <w:name w:val="WW8Num14"/>
    <w:basedOn w:val="Bezlisty"/>
    <w:pPr>
      <w:numPr>
        <w:numId w:val="20"/>
      </w:numPr>
    </w:pPr>
  </w:style>
  <w:style w:type="numbering" w:customStyle="1" w:styleId="WW8Num15">
    <w:name w:val="WW8Num15"/>
    <w:basedOn w:val="Bezlisty"/>
    <w:pPr>
      <w:numPr>
        <w:numId w:val="21"/>
      </w:numPr>
    </w:pPr>
  </w:style>
  <w:style w:type="numbering" w:customStyle="1" w:styleId="WW8Num16">
    <w:name w:val="WW8Num16"/>
    <w:basedOn w:val="Bezlisty"/>
    <w:pPr>
      <w:numPr>
        <w:numId w:val="22"/>
      </w:numPr>
    </w:pPr>
  </w:style>
  <w:style w:type="numbering" w:customStyle="1" w:styleId="WW8Num17">
    <w:name w:val="WW8Num17"/>
    <w:basedOn w:val="Bezlisty"/>
    <w:pPr>
      <w:numPr>
        <w:numId w:val="23"/>
      </w:numPr>
    </w:pPr>
  </w:style>
  <w:style w:type="numbering" w:customStyle="1" w:styleId="WW8Num18">
    <w:name w:val="WW8Num18"/>
    <w:basedOn w:val="Bezlisty"/>
    <w:pPr>
      <w:numPr>
        <w:numId w:val="24"/>
      </w:numPr>
    </w:pPr>
  </w:style>
  <w:style w:type="numbering" w:customStyle="1" w:styleId="WW8Num19">
    <w:name w:val="WW8Num19"/>
    <w:basedOn w:val="Bezlisty"/>
    <w:pPr>
      <w:numPr>
        <w:numId w:val="25"/>
      </w:numPr>
    </w:pPr>
  </w:style>
  <w:style w:type="numbering" w:customStyle="1" w:styleId="WW8Num20">
    <w:name w:val="WW8Num20"/>
    <w:basedOn w:val="Bezlisty"/>
    <w:pPr>
      <w:numPr>
        <w:numId w:val="26"/>
      </w:numPr>
    </w:pPr>
  </w:style>
  <w:style w:type="numbering" w:customStyle="1" w:styleId="WW8Num21">
    <w:name w:val="WW8Num21"/>
    <w:basedOn w:val="Bezlisty"/>
    <w:pPr>
      <w:numPr>
        <w:numId w:val="27"/>
      </w:numPr>
    </w:pPr>
  </w:style>
  <w:style w:type="numbering" w:customStyle="1" w:styleId="WW8Num22">
    <w:name w:val="WW8Num22"/>
    <w:basedOn w:val="Bezlisty"/>
    <w:pPr>
      <w:numPr>
        <w:numId w:val="28"/>
      </w:numPr>
    </w:pPr>
  </w:style>
  <w:style w:type="numbering" w:customStyle="1" w:styleId="WW8Num23">
    <w:name w:val="WW8Num23"/>
    <w:basedOn w:val="Bezlisty"/>
    <w:pPr>
      <w:numPr>
        <w:numId w:val="29"/>
      </w:numPr>
    </w:pPr>
  </w:style>
  <w:style w:type="numbering" w:customStyle="1" w:styleId="WW8Num24">
    <w:name w:val="WW8Num24"/>
    <w:basedOn w:val="Bezlisty"/>
    <w:pPr>
      <w:numPr>
        <w:numId w:val="30"/>
      </w:numPr>
    </w:pPr>
  </w:style>
  <w:style w:type="numbering" w:customStyle="1" w:styleId="WW8Num25">
    <w:name w:val="WW8Num25"/>
    <w:basedOn w:val="Bezlisty"/>
    <w:pPr>
      <w:numPr>
        <w:numId w:val="31"/>
      </w:numPr>
    </w:pPr>
  </w:style>
  <w:style w:type="numbering" w:customStyle="1" w:styleId="WW8Num26">
    <w:name w:val="WW8Num26"/>
    <w:basedOn w:val="Bezlisty"/>
    <w:pPr>
      <w:numPr>
        <w:numId w:val="32"/>
      </w:numPr>
    </w:pPr>
  </w:style>
  <w:style w:type="numbering" w:customStyle="1" w:styleId="WW8Num27">
    <w:name w:val="WW8Num27"/>
    <w:basedOn w:val="Bezlisty"/>
    <w:pPr>
      <w:numPr>
        <w:numId w:val="33"/>
      </w:numPr>
    </w:pPr>
  </w:style>
  <w:style w:type="numbering" w:customStyle="1" w:styleId="WW8Num28">
    <w:name w:val="WW8Num28"/>
    <w:basedOn w:val="Bezlisty"/>
    <w:pPr>
      <w:numPr>
        <w:numId w:val="34"/>
      </w:numPr>
    </w:pPr>
  </w:style>
  <w:style w:type="numbering" w:customStyle="1" w:styleId="WW8StyleNum">
    <w:name w:val="WW8StyleNum"/>
    <w:basedOn w:val="Bezlisty"/>
    <w:pPr>
      <w:numPr>
        <w:numId w:val="35"/>
      </w:numPr>
    </w:pPr>
  </w:style>
  <w:style w:type="numbering" w:customStyle="1" w:styleId="WW8StyleNum1">
    <w:name w:val="WW8StyleNum1"/>
    <w:basedOn w:val="Bezlisty"/>
    <w:pPr>
      <w:numPr>
        <w:numId w:val="36"/>
      </w:numPr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cs="Mangal"/>
      <w:sz w:val="20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5</Pages>
  <Words>804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Aneta</dc:creator>
  <cp:lastModifiedBy>Wojciech Łożyński</cp:lastModifiedBy>
  <cp:revision>4</cp:revision>
  <cp:lastPrinted>2001-03-15T14:26:00Z</cp:lastPrinted>
  <dcterms:created xsi:type="dcterms:W3CDTF">2021-08-01T15:44:00Z</dcterms:created>
  <dcterms:modified xsi:type="dcterms:W3CDTF">2021-10-18T17:03:00Z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